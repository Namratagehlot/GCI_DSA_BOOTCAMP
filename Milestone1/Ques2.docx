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8062" w14:textId="01796990" w:rsidR="00B8647D" w:rsidRDefault="00F25653">
      <w:pPr>
        <w:pStyle w:val="Heading1"/>
      </w:pPr>
      <w:r>
        <w:t>QUESTION 2</w:t>
      </w:r>
    </w:p>
    <w:p w14:paraId="54A844F6" w14:textId="1B1C8BF2" w:rsidR="003E1256" w:rsidRDefault="00643E67" w:rsidP="003E1256">
      <w:pPr>
        <w:pStyle w:val="Heading2"/>
        <w:rPr>
          <w:sz w:val="56"/>
          <w:szCs w:val="56"/>
        </w:rPr>
      </w:pPr>
      <w:r>
        <w:rPr>
          <w:sz w:val="56"/>
          <w:szCs w:val="56"/>
        </w:rPr>
        <w:t xml:space="preserve">In taking input from the </w:t>
      </w:r>
      <w:r w:rsidR="00FB56D4">
        <w:rPr>
          <w:sz w:val="56"/>
          <w:szCs w:val="56"/>
        </w:rPr>
        <w:t xml:space="preserve">user we use </w:t>
      </w:r>
      <w:r w:rsidR="00D51FA0">
        <w:rPr>
          <w:sz w:val="56"/>
          <w:szCs w:val="56"/>
        </w:rPr>
        <w:t xml:space="preserve"> the </w:t>
      </w:r>
      <w:r w:rsidR="00D340D3">
        <w:rPr>
          <w:sz w:val="56"/>
          <w:szCs w:val="56"/>
        </w:rPr>
        <w:t>fo</w:t>
      </w:r>
      <w:r w:rsidR="00D51FA0">
        <w:rPr>
          <w:sz w:val="56"/>
          <w:szCs w:val="56"/>
        </w:rPr>
        <w:t>llowing listed b</w:t>
      </w:r>
      <w:r w:rsidR="00FB613F">
        <w:rPr>
          <w:sz w:val="56"/>
          <w:szCs w:val="56"/>
        </w:rPr>
        <w:t>elow:</w:t>
      </w:r>
    </w:p>
    <w:p w14:paraId="31318D65" w14:textId="0289F62D" w:rsidR="00FB613F" w:rsidRPr="00A55115" w:rsidRDefault="00170683" w:rsidP="00FB613F">
      <w:pPr>
        <w:pStyle w:val="ListParagraph"/>
        <w:numPr>
          <w:ilvl w:val="0"/>
          <w:numId w:val="10"/>
        </w:numPr>
        <w:rPr>
          <w:sz w:val="48"/>
          <w:szCs w:val="48"/>
        </w:rPr>
      </w:pPr>
      <w:r w:rsidRPr="00A55115">
        <w:rPr>
          <w:sz w:val="48"/>
          <w:szCs w:val="48"/>
        </w:rPr>
        <w:t xml:space="preserve">Scanner class : This is basically </w:t>
      </w:r>
      <w:r w:rsidR="00F87A28" w:rsidRPr="00A55115">
        <w:rPr>
          <w:sz w:val="48"/>
          <w:szCs w:val="48"/>
        </w:rPr>
        <w:t xml:space="preserve">a class in </w:t>
      </w:r>
      <w:proofErr w:type="spellStart"/>
      <w:r w:rsidR="00F87A28" w:rsidRPr="00A55115">
        <w:rPr>
          <w:sz w:val="48"/>
          <w:szCs w:val="48"/>
        </w:rPr>
        <w:t>java.util</w:t>
      </w:r>
      <w:proofErr w:type="spellEnd"/>
      <w:r w:rsidR="00F87A28" w:rsidRPr="00A55115">
        <w:rPr>
          <w:sz w:val="48"/>
          <w:szCs w:val="48"/>
        </w:rPr>
        <w:t xml:space="preserve"> package which is used for taking input of </w:t>
      </w:r>
      <w:r w:rsidR="00CD62A7" w:rsidRPr="00A55115">
        <w:rPr>
          <w:sz w:val="48"/>
          <w:szCs w:val="48"/>
        </w:rPr>
        <w:t>primitive datatypes.</w:t>
      </w:r>
      <w:r w:rsidR="00870FBC" w:rsidRPr="00A55115">
        <w:rPr>
          <w:sz w:val="48"/>
          <w:szCs w:val="48"/>
        </w:rPr>
        <w:t xml:space="preserve"> To create </w:t>
      </w:r>
      <w:r w:rsidR="006A4B6C" w:rsidRPr="00A55115">
        <w:rPr>
          <w:sz w:val="48"/>
          <w:szCs w:val="48"/>
        </w:rPr>
        <w:t xml:space="preserve">an object of Scanner class we pass </w:t>
      </w:r>
      <w:r w:rsidR="009E11DF" w:rsidRPr="00A55115">
        <w:rPr>
          <w:sz w:val="48"/>
          <w:szCs w:val="48"/>
        </w:rPr>
        <w:t>the</w:t>
      </w:r>
      <w:r w:rsidR="003774E1" w:rsidRPr="00A55115">
        <w:rPr>
          <w:sz w:val="48"/>
          <w:szCs w:val="48"/>
        </w:rPr>
        <w:t xml:space="preserve"> predefined</w:t>
      </w:r>
      <w:r w:rsidR="009E11DF" w:rsidRPr="00A55115">
        <w:rPr>
          <w:sz w:val="48"/>
          <w:szCs w:val="48"/>
        </w:rPr>
        <w:t xml:space="preserve"> object </w:t>
      </w:r>
      <w:r w:rsidR="009E11DF" w:rsidRPr="00A55115">
        <w:rPr>
          <w:sz w:val="48"/>
          <w:szCs w:val="48"/>
          <w:u w:val="single"/>
        </w:rPr>
        <w:t>System.in</w:t>
      </w:r>
      <w:r w:rsidR="009E11DF" w:rsidRPr="00A55115">
        <w:rPr>
          <w:sz w:val="48"/>
          <w:szCs w:val="48"/>
        </w:rPr>
        <w:t xml:space="preserve">, </w:t>
      </w:r>
      <w:r w:rsidR="003774E1" w:rsidRPr="00A55115">
        <w:rPr>
          <w:sz w:val="48"/>
          <w:szCs w:val="48"/>
        </w:rPr>
        <w:t xml:space="preserve">this object </w:t>
      </w:r>
      <w:r w:rsidR="00A83E35" w:rsidRPr="00A55115">
        <w:rPr>
          <w:sz w:val="48"/>
          <w:szCs w:val="48"/>
        </w:rPr>
        <w:t xml:space="preserve">represents </w:t>
      </w:r>
      <w:r w:rsidR="00AD7850" w:rsidRPr="00A55115">
        <w:rPr>
          <w:sz w:val="48"/>
          <w:szCs w:val="48"/>
        </w:rPr>
        <w:t>the standard input stream</w:t>
      </w:r>
      <w:r w:rsidR="00A55115">
        <w:rPr>
          <w:sz w:val="48"/>
          <w:szCs w:val="48"/>
        </w:rPr>
        <w:t>.</w:t>
      </w:r>
    </w:p>
    <w:p w14:paraId="605C70AB" w14:textId="5872C457" w:rsidR="00A55115" w:rsidRPr="00FB613F" w:rsidRDefault="00E07B11" w:rsidP="00FB613F">
      <w:pPr>
        <w:pStyle w:val="ListParagraph"/>
        <w:numPr>
          <w:ilvl w:val="0"/>
          <w:numId w:val="10"/>
        </w:numPr>
        <w:rPr>
          <w:sz w:val="48"/>
          <w:szCs w:val="48"/>
        </w:rPr>
      </w:pPr>
      <w:r>
        <w:rPr>
          <w:sz w:val="48"/>
          <w:szCs w:val="48"/>
        </w:rPr>
        <w:t xml:space="preserve">Since “ Girl Code It </w:t>
      </w:r>
      <w:r w:rsidR="000C5297">
        <w:rPr>
          <w:sz w:val="48"/>
          <w:szCs w:val="48"/>
        </w:rPr>
        <w:t xml:space="preserve">“ is a string , so for this we </w:t>
      </w:r>
      <w:r w:rsidR="001E47A1">
        <w:rPr>
          <w:sz w:val="48"/>
          <w:szCs w:val="48"/>
        </w:rPr>
        <w:t>use nextLine().</w:t>
      </w:r>
    </w:p>
    <w:sectPr w:rsidR="00A55115" w:rsidRPr="00FB613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A659" w14:textId="77777777" w:rsidR="00C66408" w:rsidRDefault="00C66408">
      <w:r>
        <w:separator/>
      </w:r>
    </w:p>
    <w:p w14:paraId="6C6369CA" w14:textId="77777777" w:rsidR="00C66408" w:rsidRDefault="00C66408"/>
  </w:endnote>
  <w:endnote w:type="continuationSeparator" w:id="0">
    <w:p w14:paraId="381C9750" w14:textId="77777777" w:rsidR="00C66408" w:rsidRDefault="00C66408">
      <w:r>
        <w:continuationSeparator/>
      </w:r>
    </w:p>
    <w:p w14:paraId="3BE59B0D" w14:textId="77777777" w:rsidR="00C66408" w:rsidRDefault="00C664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6B116" w14:textId="77777777" w:rsidR="00B8647D" w:rsidRDefault="00C6640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03AD" w14:textId="77777777" w:rsidR="00C66408" w:rsidRDefault="00C66408">
      <w:r>
        <w:separator/>
      </w:r>
    </w:p>
    <w:p w14:paraId="7BA8EF24" w14:textId="77777777" w:rsidR="00C66408" w:rsidRDefault="00C66408"/>
  </w:footnote>
  <w:footnote w:type="continuationSeparator" w:id="0">
    <w:p w14:paraId="4D7BECA9" w14:textId="77777777" w:rsidR="00C66408" w:rsidRDefault="00C66408">
      <w:r>
        <w:continuationSeparator/>
      </w:r>
    </w:p>
    <w:p w14:paraId="2632EF28" w14:textId="77777777" w:rsidR="00C66408" w:rsidRDefault="00C664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94"/>
    <w:multiLevelType w:val="hybridMultilevel"/>
    <w:tmpl w:val="31EA43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4674E6"/>
    <w:multiLevelType w:val="hybridMultilevel"/>
    <w:tmpl w:val="EF9E3F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1211DF"/>
    <w:multiLevelType w:val="hybridMultilevel"/>
    <w:tmpl w:val="B1189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6B4DCF"/>
    <w:multiLevelType w:val="hybridMultilevel"/>
    <w:tmpl w:val="72CC5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9011F"/>
    <w:multiLevelType w:val="hybridMultilevel"/>
    <w:tmpl w:val="53240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E7571"/>
    <w:multiLevelType w:val="hybridMultilevel"/>
    <w:tmpl w:val="7792994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C"/>
    <w:rsid w:val="000C5297"/>
    <w:rsid w:val="00147D86"/>
    <w:rsid w:val="00170683"/>
    <w:rsid w:val="001E47A1"/>
    <w:rsid w:val="002E081B"/>
    <w:rsid w:val="003774E1"/>
    <w:rsid w:val="003E1256"/>
    <w:rsid w:val="004518C2"/>
    <w:rsid w:val="00492ACD"/>
    <w:rsid w:val="00643E67"/>
    <w:rsid w:val="006A4B6C"/>
    <w:rsid w:val="006B675C"/>
    <w:rsid w:val="00753843"/>
    <w:rsid w:val="00870FBC"/>
    <w:rsid w:val="009919EB"/>
    <w:rsid w:val="009E11DF"/>
    <w:rsid w:val="00A55115"/>
    <w:rsid w:val="00A83E35"/>
    <w:rsid w:val="00A90284"/>
    <w:rsid w:val="00AD7850"/>
    <w:rsid w:val="00B8647D"/>
    <w:rsid w:val="00C43B3A"/>
    <w:rsid w:val="00C66408"/>
    <w:rsid w:val="00CD62A7"/>
    <w:rsid w:val="00D340D3"/>
    <w:rsid w:val="00D51FA0"/>
    <w:rsid w:val="00E07B11"/>
    <w:rsid w:val="00E358B1"/>
    <w:rsid w:val="00F25653"/>
    <w:rsid w:val="00F87A28"/>
    <w:rsid w:val="00FB56D4"/>
    <w:rsid w:val="00FB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ACF2C"/>
  <w15:chartTrackingRefBased/>
  <w15:docId w15:val="{1E053E3E-A797-4CDC-9011-F2A77C90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5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C875EB5-0E18-4DD5-BD79-E3DF7F8FC93F%7dtf10002051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{4C875EB5-0E18-4DD5-BD79-E3DF7F8FC93F}tf10002051.dotx</Template>
  <TotalTime>22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31</cp:revision>
  <dcterms:created xsi:type="dcterms:W3CDTF">2022-03-22T05:38:00Z</dcterms:created>
  <dcterms:modified xsi:type="dcterms:W3CDTF">2022-03-22T06:00:00Z</dcterms:modified>
</cp:coreProperties>
</file>